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Default="004A2286" w:rsidP="00246F7D">
          <w:pPr>
            <w:pStyle w:val="Liste"/>
          </w:pP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-720090</wp:posOffset>
                </wp:positionH>
                <wp:positionV relativeFrom="paragraph">
                  <wp:posOffset>-796290</wp:posOffset>
                </wp:positionV>
                <wp:extent cx="7582535" cy="8509635"/>
                <wp:effectExtent l="0" t="0" r="0" b="5715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2535" cy="850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98505F" w:rsidP="008D44C8">
                                <w:pPr>
                                  <w:pStyle w:val="TitelTitelseite"/>
                                </w:pPr>
                                <w:r w:rsidRPr="0098505F">
                                  <w:rPr>
                                    <w:highlight w:val="yellow"/>
                                  </w:rPr>
                                  <w:t>Projektname</w:t>
                                </w:r>
                              </w:p>
                              <w:p w:rsidR="004A2286" w:rsidRDefault="004A2286" w:rsidP="008D44C8">
                                <w:pPr>
                                  <w:pStyle w:val="UntertitelTitelseite"/>
                                </w:pPr>
                                <w:r w:rsidRPr="00EC655F">
                                  <w:t>Dokumentation</w:t>
                                </w:r>
                                <w:r w:rsidR="0098505F">
                                  <w:t xml:space="preserve"> Teil 2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</w:t>
                                </w:r>
                                <w:r w:rsidRPr="0098505F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1.0.0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, </w:t>
                                </w:r>
                                <w:r w:rsidRPr="0098505F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1. Dezember 2015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</w:t>
                                </w:r>
                                <w:r w:rsidRPr="00963DB7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| </w:t>
                                </w:r>
                                <w:r w:rsidR="0098505F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Projektteam: </w:t>
                                </w:r>
                                <w:r w:rsidR="0098505F" w:rsidRPr="0098505F">
                                  <w:rPr>
                                    <w:color w:val="000000" w:themeColor="text1"/>
                                    <w:sz w:val="24"/>
                                    <w:highlight w:val="yellow"/>
                                  </w:rPr>
                                  <w:t>Person 1, Person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98505F" w:rsidP="008D44C8">
                          <w:pPr>
                            <w:pStyle w:val="TitelTitelseite"/>
                          </w:pPr>
                          <w:r w:rsidRPr="0098505F">
                            <w:rPr>
                              <w:highlight w:val="yellow"/>
                            </w:rPr>
                            <w:t>Projektname</w:t>
                          </w:r>
                        </w:p>
                        <w:p w:rsidR="004A2286" w:rsidRDefault="004A2286" w:rsidP="008D44C8">
                          <w:pPr>
                            <w:pStyle w:val="UntertitelTitelseite"/>
                          </w:pPr>
                          <w:r w:rsidRPr="00EC655F">
                            <w:t>Dokumentation</w:t>
                          </w:r>
                          <w:r w:rsidR="0098505F">
                            <w:t xml:space="preserve"> Teil 2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Version </w:t>
                          </w:r>
                          <w:r w:rsidRPr="0098505F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1.0.0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, </w:t>
                          </w:r>
                          <w:r w:rsidRPr="0098505F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1. Dezember 2015</w:t>
                          </w:r>
                          <w:r>
                            <w:rPr>
                              <w:color w:val="000000" w:themeColor="text1"/>
                              <w:sz w:val="24"/>
                            </w:rPr>
                            <w:t xml:space="preserve"> </w:t>
                          </w:r>
                          <w:r w:rsidRPr="00963DB7">
                            <w:rPr>
                              <w:color w:val="000000" w:themeColor="text1"/>
                              <w:sz w:val="24"/>
                            </w:rPr>
                            <w:t xml:space="preserve">| </w:t>
                          </w:r>
                          <w:r w:rsidR="0098505F">
                            <w:rPr>
                              <w:color w:val="000000" w:themeColor="text1"/>
                              <w:sz w:val="24"/>
                            </w:rPr>
                            <w:t xml:space="preserve">Projektteam: </w:t>
                          </w:r>
                          <w:r w:rsidR="0098505F" w:rsidRPr="0098505F">
                            <w:rPr>
                              <w:color w:val="000000" w:themeColor="text1"/>
                              <w:sz w:val="24"/>
                              <w:highlight w:val="yellow"/>
                            </w:rPr>
                            <w:t>Person 1, Person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5ED396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8B146E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B146E">
            <w:rPr>
              <w:lang w:val="de-DE"/>
            </w:rPr>
            <w:br w:type="page"/>
          </w:r>
        </w:p>
      </w:sdtContent>
    </w:sdt>
    <w:bookmarkEnd w:id="0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  <w:lang w:val="de-DE" w:eastAsia="en-US"/>
        </w:rPr>
        <w:id w:val="-446774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97DEB" w:rsidRDefault="00C97DEB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D365A0" w:rsidRDefault="005C33C6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D365A0" w:rsidRPr="00DF21BC">
            <w:rPr>
              <w:rStyle w:val="Hyperlink"/>
            </w:rPr>
            <w:fldChar w:fldCharType="begin"/>
          </w:r>
          <w:r w:rsidR="00D365A0" w:rsidRPr="00DF21BC">
            <w:rPr>
              <w:rStyle w:val="Hyperlink"/>
            </w:rPr>
            <w:instrText xml:space="preserve"> </w:instrText>
          </w:r>
          <w:r w:rsidR="00D365A0">
            <w:instrText>HYPERLINK \l "_Toc479154240"</w:instrText>
          </w:r>
          <w:r w:rsidR="00D365A0" w:rsidRPr="00DF21BC">
            <w:rPr>
              <w:rStyle w:val="Hyperlink"/>
            </w:rPr>
            <w:instrText xml:space="preserve"> </w:instrText>
          </w:r>
          <w:r w:rsidR="00D365A0" w:rsidRPr="00DF21BC">
            <w:rPr>
              <w:rStyle w:val="Hyperlink"/>
            </w:rPr>
          </w:r>
          <w:r w:rsidR="00D365A0" w:rsidRPr="00DF21BC">
            <w:rPr>
              <w:rStyle w:val="Hyperlink"/>
            </w:rPr>
            <w:fldChar w:fldCharType="separate"/>
          </w:r>
          <w:r w:rsidR="00D365A0" w:rsidRPr="00DF21BC">
            <w:rPr>
              <w:rStyle w:val="Hyperlink"/>
            </w:rPr>
            <w:t>1</w:t>
          </w:r>
          <w:r w:rsidR="00D365A0">
            <w:rPr>
              <w:rFonts w:asciiTheme="minorHAnsi" w:eastAsiaTheme="minorEastAsia" w:hAnsiTheme="minorHAnsi"/>
              <w:b w:val="0"/>
              <w:lang w:eastAsia="de-CH"/>
            </w:rPr>
            <w:tab/>
          </w:r>
          <w:r w:rsidR="00D365A0" w:rsidRPr="00DF21BC">
            <w:rPr>
              <w:rStyle w:val="Hyperlink"/>
            </w:rPr>
            <w:t>Testen</w:t>
          </w:r>
          <w:r w:rsidR="00D365A0">
            <w:rPr>
              <w:webHidden/>
            </w:rPr>
            <w:tab/>
          </w:r>
          <w:r w:rsidR="00D365A0">
            <w:rPr>
              <w:webHidden/>
            </w:rPr>
            <w:fldChar w:fldCharType="begin"/>
          </w:r>
          <w:r w:rsidR="00D365A0">
            <w:rPr>
              <w:webHidden/>
            </w:rPr>
            <w:instrText xml:space="preserve"> PAGEREF _Toc479154240 \h </w:instrText>
          </w:r>
          <w:r w:rsidR="00D365A0">
            <w:rPr>
              <w:webHidden/>
            </w:rPr>
          </w:r>
          <w:r w:rsidR="00D365A0">
            <w:rPr>
              <w:webHidden/>
            </w:rPr>
            <w:fldChar w:fldCharType="separate"/>
          </w:r>
          <w:r w:rsidR="00D365A0">
            <w:rPr>
              <w:webHidden/>
            </w:rPr>
            <w:t>2</w:t>
          </w:r>
          <w:r w:rsidR="00D365A0">
            <w:rPr>
              <w:webHidden/>
            </w:rPr>
            <w:fldChar w:fldCharType="end"/>
          </w:r>
          <w:r w:rsidR="00D365A0" w:rsidRPr="00DF21BC">
            <w:rPr>
              <w:rStyle w:val="Hyperlink"/>
            </w:rPr>
            <w:fldChar w:fldCharType="end"/>
          </w:r>
        </w:p>
        <w:p w:rsidR="00D365A0" w:rsidRDefault="00D365A0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241" w:history="1">
            <w:r w:rsidRPr="00DF21BC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DF21BC">
              <w:rPr>
                <w:rStyle w:val="Hyperlink"/>
              </w:rPr>
              <w:t>Testkonzept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365A0" w:rsidRDefault="00D365A0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242" w:history="1">
            <w:r w:rsidRPr="00DF21BC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DF21BC">
              <w:rPr>
                <w:rStyle w:val="Hyperlink"/>
              </w:rPr>
              <w:t>Testumgebung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365A0" w:rsidRDefault="00D365A0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243" w:history="1">
            <w:r w:rsidRPr="00DF21BC"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DF21BC">
              <w:rPr>
                <w:rStyle w:val="Hyperlink"/>
              </w:rPr>
              <w:t>User Acceptance 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D365A0" w:rsidRDefault="00D365A0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244" w:history="1">
            <w:r w:rsidRPr="00DF21BC"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DF21BC">
              <w:rPr>
                <w:rStyle w:val="Hyperlink"/>
              </w:rPr>
              <w:t>Testauswertung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365A0" w:rsidRDefault="00D365A0">
          <w:pPr>
            <w:pStyle w:val="Verzeichnis2"/>
            <w:rPr>
              <w:rFonts w:asciiTheme="minorHAnsi" w:eastAsiaTheme="minorEastAsia" w:hAnsiTheme="minorHAnsi"/>
              <w:lang w:eastAsia="de-CH"/>
            </w:rPr>
          </w:pPr>
          <w:hyperlink w:anchor="_Toc479154245" w:history="1">
            <w:r w:rsidRPr="00DF21BC">
              <w:rPr>
                <w:rStyle w:val="Hyperlink"/>
              </w:rPr>
              <w:t>1.5</w:t>
            </w:r>
            <w:r>
              <w:rPr>
                <w:rFonts w:asciiTheme="minorHAnsi" w:eastAsiaTheme="minorEastAsia" w:hAnsiTheme="minorHAnsi"/>
                <w:lang w:eastAsia="de-CH"/>
              </w:rPr>
              <w:tab/>
            </w:r>
            <w:r w:rsidRPr="00DF21BC">
              <w:rPr>
                <w:rStyle w:val="Hyperlink"/>
              </w:rPr>
              <w:t>Test Fazit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D365A0" w:rsidRDefault="00D365A0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246" w:history="1">
            <w:r w:rsidRPr="00DF21B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DF21BC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D365A0" w:rsidRDefault="00D365A0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247" w:history="1">
            <w:r w:rsidRPr="00DF21B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DF21BC">
              <w:rPr>
                <w:rStyle w:val="Hyperlink"/>
              </w:rPr>
              <w:t>Benutzerhandbuch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D365A0" w:rsidRDefault="00D365A0">
          <w:pPr>
            <w:pStyle w:val="Verzeichnis1"/>
            <w:rPr>
              <w:rFonts w:asciiTheme="minorHAnsi" w:eastAsiaTheme="minorEastAsia" w:hAnsiTheme="minorHAnsi"/>
              <w:b w:val="0"/>
              <w:lang w:eastAsia="de-CH"/>
            </w:rPr>
          </w:pPr>
          <w:hyperlink w:anchor="_Toc479154248" w:history="1">
            <w:r w:rsidRPr="00DF21B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lang w:eastAsia="de-CH"/>
              </w:rPr>
              <w:tab/>
            </w:r>
            <w:r w:rsidRPr="00DF21BC">
              <w:rPr>
                <w:rStyle w:val="Hyperlink"/>
              </w:rPr>
              <w:t>Fazit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_Toc479154248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32CFE" w:rsidRDefault="005C33C6" w:rsidP="00532CFE">
          <w:r>
            <w:rPr>
              <w:noProof/>
            </w:rPr>
            <w:fldChar w:fldCharType="end"/>
          </w:r>
        </w:p>
      </w:sdtContent>
    </w:sdt>
    <w:p w:rsidR="0098505F" w:rsidRDefault="0098505F">
      <w:pPr>
        <w:spacing w:after="160" w:line="259" w:lineRule="auto"/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98505F" w:rsidRPr="005A42C4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2" w:name="_Toc411264554"/>
      <w:bookmarkStart w:id="3" w:name="_Toc413311404"/>
      <w:bookmarkStart w:id="4" w:name="_Toc440032405"/>
      <w:bookmarkStart w:id="5" w:name="_Toc479154240"/>
      <w:r>
        <w:lastRenderedPageBreak/>
        <w:t>Test</w:t>
      </w:r>
      <w:bookmarkEnd w:id="2"/>
      <w:bookmarkEnd w:id="3"/>
      <w:r>
        <w:t>en</w:t>
      </w:r>
      <w:bookmarkEnd w:id="4"/>
      <w:bookmarkEnd w:id="5"/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6" w:name="_Toc411264555"/>
      <w:bookmarkStart w:id="7" w:name="_Toc413311405"/>
      <w:bookmarkStart w:id="8" w:name="_Toc440032406"/>
      <w:bookmarkStart w:id="9" w:name="_Toc479154241"/>
      <w:r>
        <w:t>Testkonzept</w:t>
      </w:r>
      <w:bookmarkEnd w:id="9"/>
    </w:p>
    <w:p w:rsidR="0098505F" w:rsidRPr="00CC4AA2" w:rsidRDefault="0098505F" w:rsidP="0098505F">
      <w:r w:rsidRPr="00C622E7">
        <w:rPr>
          <w:highlight w:val="yellow"/>
        </w:rPr>
        <w:t xml:space="preserve">Wie stellt ihr sicher, dass eure Applikation fehlerfrei ist? Was wurde </w:t>
      </w:r>
      <w:proofErr w:type="spellStart"/>
      <w:r w:rsidRPr="00C622E7">
        <w:rPr>
          <w:highlight w:val="yellow"/>
        </w:rPr>
        <w:t>JUnit</w:t>
      </w:r>
      <w:proofErr w:type="spellEnd"/>
      <w:r w:rsidRPr="00C622E7">
        <w:rPr>
          <w:highlight w:val="yellow"/>
        </w:rPr>
        <w:t xml:space="preserve"> getestet und was wird mi</w:t>
      </w:r>
      <w:r>
        <w:rPr>
          <w:highlight w:val="yellow"/>
        </w:rPr>
        <w:t xml:space="preserve">t User </w:t>
      </w:r>
      <w:proofErr w:type="spellStart"/>
      <w:r>
        <w:rPr>
          <w:highlight w:val="yellow"/>
        </w:rPr>
        <w:t>Acceptance</w:t>
      </w:r>
      <w:proofErr w:type="spellEnd"/>
      <w:r>
        <w:rPr>
          <w:highlight w:val="yellow"/>
        </w:rPr>
        <w:t xml:space="preserve"> Tests geprüft?</w:t>
      </w:r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0" w:name="_Toc479154242"/>
      <w:r>
        <w:t>Testumgebung</w:t>
      </w:r>
      <w:bookmarkEnd w:id="6"/>
      <w:bookmarkEnd w:id="7"/>
      <w:bookmarkEnd w:id="8"/>
      <w:bookmarkEnd w:id="10"/>
    </w:p>
    <w:p w:rsidR="0098505F" w:rsidRPr="00A521D2" w:rsidRDefault="0098505F" w:rsidP="0098505F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>Auf welchem Betriebssystem wird getestet?</w:t>
      </w:r>
    </w:p>
    <w:p w:rsidR="0098505F" w:rsidRDefault="0098505F" w:rsidP="0098505F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 w:rsidRPr="00A521D2">
        <w:rPr>
          <w:highlight w:val="yellow"/>
        </w:rPr>
        <w:t xml:space="preserve">Mit </w:t>
      </w:r>
      <w:r>
        <w:rPr>
          <w:highlight w:val="yellow"/>
        </w:rPr>
        <w:t>welcher Java Version</w:t>
      </w:r>
      <w:r w:rsidRPr="00A521D2">
        <w:rPr>
          <w:highlight w:val="yellow"/>
        </w:rPr>
        <w:t xml:space="preserve"> wird getestet?</w:t>
      </w:r>
    </w:p>
    <w:p w:rsidR="0098505F" w:rsidRPr="00867189" w:rsidRDefault="0098505F" w:rsidP="0098505F">
      <w:pPr>
        <w:pStyle w:val="Listenabsatz"/>
        <w:numPr>
          <w:ilvl w:val="0"/>
          <w:numId w:val="40"/>
        </w:numPr>
        <w:spacing w:after="360" w:line="276" w:lineRule="auto"/>
        <w:rPr>
          <w:highlight w:val="yellow"/>
        </w:rPr>
      </w:pPr>
      <w:r>
        <w:rPr>
          <w:highlight w:val="yellow"/>
        </w:rPr>
        <w:t>Mit welchen Testdaten wird getestet?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360" w:line="276" w:lineRule="auto"/>
      </w:pPr>
      <w:r w:rsidRPr="008F736B">
        <w:rPr>
          <w:highlight w:val="yellow"/>
        </w:rPr>
        <w:t>Etc.</w:t>
      </w:r>
      <w:bookmarkStart w:id="11" w:name="_Toc413311407"/>
    </w:p>
    <w:p w:rsidR="0098505F" w:rsidRPr="008F736B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2" w:name="_Toc440032407"/>
      <w:bookmarkStart w:id="13" w:name="_Toc479154243"/>
      <w:r>
        <w:t xml:space="preserve">User </w:t>
      </w:r>
      <w:proofErr w:type="spellStart"/>
      <w:r>
        <w:t>Acceptance</w:t>
      </w:r>
      <w:proofErr w:type="spellEnd"/>
      <w:r>
        <w:t xml:space="preserve"> </w:t>
      </w:r>
      <w:r w:rsidRPr="008F736B">
        <w:t>Testfälle</w:t>
      </w:r>
      <w:bookmarkEnd w:id="12"/>
      <w:bookmarkEnd w:id="13"/>
    </w:p>
    <w:p w:rsidR="0098505F" w:rsidRDefault="0098505F" w:rsidP="0098505F">
      <w:r w:rsidRPr="00A83C08">
        <w:rPr>
          <w:highlight w:val="yellow"/>
        </w:rPr>
        <w:t>Mindestens 10 Testfälle müssen definiert werden. Mindestens zwei davon müssen Negativtests sein.</w:t>
      </w:r>
    </w:p>
    <w:p w:rsidR="0098505F" w:rsidRPr="00A83C08" w:rsidRDefault="0098505F" w:rsidP="0098505F"/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98505F" w:rsidTr="0098505F">
        <w:tc>
          <w:tcPr>
            <w:tcW w:w="2020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98505F" w:rsidRPr="00A521D2" w:rsidTr="0098505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  <w:lang w:val="fr-CH"/>
              </w:rPr>
            </w:pPr>
            <w:r>
              <w:rPr>
                <w:noProof/>
                <w:highlight w:val="yellow"/>
                <w:lang w:val="fr-CH"/>
              </w:rPr>
              <w:t>Testfallnummer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 xml:space="preserve">Welche Anforderungen werden </w:t>
            </w:r>
            <w:r>
              <w:rPr>
                <w:highlight w:val="yellow"/>
              </w:rPr>
              <w:t>durch diesen Testfall abgedeckt?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Was muss gegeben sein, damit dieser Test durchgeführt werden kann?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Welche Testdaten werden verwendet?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Welche Schritte werden bei der Durchführung des Tests durchlaufen?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Was sollte nun passiert sein?</w:t>
            </w:r>
          </w:p>
        </w:tc>
      </w:tr>
    </w:tbl>
    <w:p w:rsidR="0098505F" w:rsidRDefault="0098505F" w:rsidP="0098505F"/>
    <w:p w:rsidR="0098505F" w:rsidRDefault="0098505F" w:rsidP="0098505F">
      <w:r>
        <w:t>Beispiel: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98505F" w:rsidTr="0098505F">
        <w:tc>
          <w:tcPr>
            <w:tcW w:w="2020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Abschnitt</w:t>
            </w:r>
          </w:p>
        </w:tc>
        <w:tc>
          <w:tcPr>
            <w:tcW w:w="7272" w:type="dxa"/>
            <w:tcBorders>
              <w:bottom w:val="single" w:sz="4" w:space="0" w:color="auto"/>
            </w:tcBorders>
          </w:tcPr>
          <w:p w:rsidR="0098505F" w:rsidRPr="0098505F" w:rsidRDefault="0098505F" w:rsidP="00FA3A11">
            <w:pPr>
              <w:rPr>
                <w:color w:val="00B0F0"/>
              </w:rPr>
            </w:pPr>
            <w:r w:rsidRPr="0098505F">
              <w:rPr>
                <w:color w:val="00B0F0"/>
              </w:rPr>
              <w:t>Inhalt</w:t>
            </w:r>
          </w:p>
        </w:tc>
      </w:tr>
      <w:tr w:rsidR="0098505F" w:rsidRPr="00A521D2" w:rsidTr="0098505F">
        <w:tc>
          <w:tcPr>
            <w:tcW w:w="202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ID</w:t>
            </w:r>
          </w:p>
        </w:tc>
        <w:tc>
          <w:tcPr>
            <w:tcW w:w="7272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  <w:lang w:val="fr-CH"/>
              </w:rPr>
            </w:pPr>
            <w:r w:rsidRPr="00A83C08">
              <w:rPr>
                <w:noProof/>
                <w:highlight w:val="yellow"/>
                <w:lang w:val="fr-CH"/>
              </w:rPr>
              <w:t>T-01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Anforderungen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US</w:t>
            </w:r>
            <w:r w:rsidRPr="00A83C08">
              <w:rPr>
                <w:highlight w:val="yellow"/>
              </w:rPr>
              <w:t>-01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Vorbedingungen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 w:rsidRPr="00A83C08">
              <w:rPr>
                <w:highlight w:val="yellow"/>
              </w:rPr>
              <w:t>In der Datenbank existiert ein Benutzer, welcher</w:t>
            </w:r>
            <w:r>
              <w:rPr>
                <w:highlight w:val="yellow"/>
              </w:rPr>
              <w:t xml:space="preserve"> nicht</w:t>
            </w:r>
            <w:r w:rsidRPr="00A83C08">
              <w:rPr>
                <w:highlight w:val="yellow"/>
              </w:rPr>
              <w:t xml:space="preserve"> gesperrt ist.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Testdaten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 xml:space="preserve">Username: </w:t>
            </w:r>
            <w:proofErr w:type="spellStart"/>
            <w:r>
              <w:rPr>
                <w:highlight w:val="yellow"/>
              </w:rPr>
              <w:t>nrohrm</w:t>
            </w:r>
            <w:proofErr w:type="spellEnd"/>
            <w:r>
              <w:rPr>
                <w:highlight w:val="yellow"/>
              </w:rPr>
              <w:t>, Passwort: 1234</w:t>
            </w:r>
          </w:p>
        </w:tc>
      </w:tr>
      <w:tr w:rsidR="0098505F" w:rsidRPr="00A521D2" w:rsidTr="0098505F">
        <w:tc>
          <w:tcPr>
            <w:tcW w:w="202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Ablauf</w:t>
            </w:r>
          </w:p>
        </w:tc>
        <w:tc>
          <w:tcPr>
            <w:tcW w:w="7272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42647D" w:rsidRDefault="0098505F" w:rsidP="0098505F">
            <w:pPr>
              <w:pStyle w:val="Listenabsatz"/>
              <w:numPr>
                <w:ilvl w:val="0"/>
                <w:numId w:val="41"/>
              </w:num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Benutzer gibt korrekten Benutzername und Passwort ein und klickt „Login“ Knopf</w:t>
            </w:r>
            <w:r w:rsidRPr="00A83C08">
              <w:rPr>
                <w:highlight w:val="yellow"/>
              </w:rPr>
              <w:t>.</w:t>
            </w:r>
          </w:p>
        </w:tc>
      </w:tr>
      <w:tr w:rsidR="0098505F" w:rsidTr="0098505F">
        <w:tc>
          <w:tcPr>
            <w:tcW w:w="2020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  <w:r>
              <w:t>Erwartetes Resultat</w:t>
            </w:r>
          </w:p>
        </w:tc>
        <w:tc>
          <w:tcPr>
            <w:tcW w:w="7272" w:type="dxa"/>
            <w:tcBorders>
              <w:top w:val="dotted" w:sz="4" w:space="0" w:color="auto"/>
            </w:tcBorders>
          </w:tcPr>
          <w:p w:rsidR="0098505F" w:rsidRPr="00A83C08" w:rsidRDefault="0098505F" w:rsidP="0098505F">
            <w:pPr>
              <w:spacing w:after="0"/>
              <w:rPr>
                <w:highlight w:val="yellow"/>
              </w:rPr>
            </w:pPr>
            <w:r>
              <w:rPr>
                <w:highlight w:val="yellow"/>
              </w:rPr>
              <w:t>Start Menu erscheint (oben links wird Benutzername angezeigt).</w:t>
            </w:r>
          </w:p>
        </w:tc>
      </w:tr>
    </w:tbl>
    <w:p w:rsidR="0098505F" w:rsidRDefault="0098505F" w:rsidP="0098505F"/>
    <w:p w:rsidR="0098505F" w:rsidRDefault="0098505F" w:rsidP="0098505F">
      <w:pPr>
        <w:spacing w:after="200" w:line="276" w:lineRule="auto"/>
      </w:pPr>
      <w:r>
        <w:br w:type="page"/>
      </w:r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4" w:name="_Toc440032408"/>
      <w:bookmarkStart w:id="15" w:name="_Toc479154244"/>
      <w:r>
        <w:lastRenderedPageBreak/>
        <w:t>Test</w:t>
      </w:r>
      <w:bookmarkEnd w:id="11"/>
      <w:r>
        <w:t>auswertung</w:t>
      </w:r>
      <w:bookmarkEnd w:id="14"/>
      <w:bookmarkEnd w:id="15"/>
    </w:p>
    <w:p w:rsidR="0098505F" w:rsidRDefault="0098505F" w:rsidP="0098505F">
      <w:pPr>
        <w:spacing w:after="0"/>
      </w:pPr>
      <w:r w:rsidRPr="00C622E7">
        <w:rPr>
          <w:highlight w:val="yellow"/>
        </w:rPr>
        <w:t>Für jede Durchführung braucht es eine Testauswertung.</w:t>
      </w:r>
    </w:p>
    <w:p w:rsidR="0098505F" w:rsidRPr="000437FA" w:rsidRDefault="0098505F" w:rsidP="0098505F">
      <w:pPr>
        <w:spacing w:after="0"/>
      </w:pPr>
    </w:p>
    <w:p w:rsidR="0098505F" w:rsidRPr="00A34E0D" w:rsidRDefault="0098505F" w:rsidP="0098505F">
      <w:pPr>
        <w:spacing w:after="0"/>
      </w:pPr>
      <w:r w:rsidRPr="00A34E0D">
        <w:t>Name des Tester</w:t>
      </w:r>
      <w:r>
        <w:t>s</w:t>
      </w:r>
      <w:r w:rsidRPr="00A34E0D">
        <w:t>:</w:t>
      </w:r>
    </w:p>
    <w:p w:rsidR="0098505F" w:rsidRPr="00A34E0D" w:rsidRDefault="0098505F" w:rsidP="0098505F">
      <w:pPr>
        <w:spacing w:after="0"/>
      </w:pPr>
      <w:r w:rsidRPr="00A34E0D">
        <w:t>Datum und Uhrzeit:</w:t>
      </w:r>
    </w:p>
    <w:p w:rsidR="0098505F" w:rsidRPr="00447DB0" w:rsidRDefault="0098505F" w:rsidP="0098505F">
      <w:pPr>
        <w:spacing w:after="0"/>
      </w:pPr>
    </w:p>
    <w:tbl>
      <w:tblPr>
        <w:tblW w:w="9292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98505F" w:rsidTr="0098505F">
        <w:tc>
          <w:tcPr>
            <w:tcW w:w="854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ID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Erfolgreich</w:t>
            </w:r>
          </w:p>
        </w:tc>
        <w:tc>
          <w:tcPr>
            <w:tcW w:w="7098" w:type="dxa"/>
            <w:tcBorders>
              <w:bottom w:val="single" w:sz="4" w:space="0" w:color="auto"/>
            </w:tcBorders>
          </w:tcPr>
          <w:p w:rsidR="0098505F" w:rsidRPr="0098505F" w:rsidRDefault="0098505F" w:rsidP="0098505F">
            <w:pPr>
              <w:spacing w:after="0"/>
              <w:rPr>
                <w:color w:val="00B0F0"/>
              </w:rPr>
            </w:pPr>
            <w:r w:rsidRPr="0098505F">
              <w:rPr>
                <w:color w:val="00B0F0"/>
              </w:rPr>
              <w:t>Bemerkungen</w:t>
            </w:r>
          </w:p>
        </w:tc>
      </w:tr>
      <w:tr w:rsidR="0098505F" w:rsidTr="0098505F">
        <w:tc>
          <w:tcPr>
            <w:tcW w:w="854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T-01</w:t>
            </w:r>
          </w:p>
        </w:tc>
        <w:tc>
          <w:tcPr>
            <w:tcW w:w="1340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Ja</w:t>
            </w:r>
          </w:p>
        </w:tc>
        <w:tc>
          <w:tcPr>
            <w:tcW w:w="7098" w:type="dxa"/>
            <w:tcBorders>
              <w:top w:val="single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Der Testfall war erfolgreich, der Testperson 1 ist jedoch aufgefallen, dass es in der angezeigten Fehlermeldung noch einen Rechtschreibfehler gibt.</w:t>
            </w:r>
          </w:p>
        </w:tc>
      </w:tr>
      <w:tr w:rsidR="0098505F" w:rsidTr="0098505F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Pr="00C2692B" w:rsidRDefault="0098505F" w:rsidP="0098505F">
            <w:pPr>
              <w:spacing w:after="0"/>
              <w:rPr>
                <w:highlight w:val="yellow"/>
              </w:rPr>
            </w:pPr>
            <w:r w:rsidRPr="00C2692B">
              <w:rPr>
                <w:highlight w:val="yellow"/>
              </w:rPr>
              <w:t>…</w:t>
            </w:r>
          </w:p>
        </w:tc>
      </w:tr>
      <w:tr w:rsidR="0098505F" w:rsidTr="0098505F">
        <w:tc>
          <w:tcPr>
            <w:tcW w:w="854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  <w:bottom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</w:tr>
      <w:tr w:rsidR="0098505F" w:rsidTr="0098505F">
        <w:tc>
          <w:tcPr>
            <w:tcW w:w="854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1340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  <w:tc>
          <w:tcPr>
            <w:tcW w:w="7098" w:type="dxa"/>
            <w:tcBorders>
              <w:top w:val="dotted" w:sz="4" w:space="0" w:color="auto"/>
            </w:tcBorders>
          </w:tcPr>
          <w:p w:rsidR="0098505F" w:rsidRDefault="0098505F" w:rsidP="0098505F">
            <w:pPr>
              <w:spacing w:after="0"/>
            </w:pPr>
          </w:p>
        </w:tc>
      </w:tr>
    </w:tbl>
    <w:p w:rsidR="0098505F" w:rsidRDefault="0098505F" w:rsidP="0098505F">
      <w:pPr>
        <w:spacing w:after="0"/>
      </w:pPr>
    </w:p>
    <w:p w:rsidR="0098505F" w:rsidRDefault="0098505F" w:rsidP="0098505F">
      <w:pPr>
        <w:rPr>
          <w:highlight w:val="yellow"/>
        </w:rPr>
      </w:pPr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</w:p>
    <w:p w:rsidR="0098505F" w:rsidRDefault="0098505F" w:rsidP="0098505F">
      <w:pPr>
        <w:pStyle w:val="berschrift2"/>
        <w:keepNext w:val="0"/>
        <w:keepLines w:val="0"/>
        <w:numPr>
          <w:ilvl w:val="1"/>
          <w:numId w:val="39"/>
        </w:numPr>
        <w:tabs>
          <w:tab w:val="clear" w:pos="851"/>
          <w:tab w:val="clear" w:pos="1134"/>
        </w:tabs>
        <w:spacing w:before="120" w:after="120" w:line="240" w:lineRule="auto"/>
      </w:pPr>
      <w:bookmarkStart w:id="16" w:name="_Toc479154245"/>
      <w:r>
        <w:t>Test Fazit</w:t>
      </w:r>
      <w:bookmarkEnd w:id="16"/>
    </w:p>
    <w:p w:rsidR="0098505F" w:rsidRDefault="0098505F" w:rsidP="0098505F">
      <w:pPr>
        <w:rPr>
          <w:highlight w:val="yellow"/>
        </w:rPr>
      </w:pPr>
      <w:r w:rsidRPr="00D70309">
        <w:rPr>
          <w:highlight w:val="yellow"/>
        </w:rPr>
        <w:t xml:space="preserve">Ein bis zwei Sätze, </w:t>
      </w:r>
      <w:r>
        <w:rPr>
          <w:highlight w:val="yellow"/>
        </w:rPr>
        <w:t>welche</w:t>
      </w:r>
      <w:r w:rsidRPr="00D70309">
        <w:rPr>
          <w:highlight w:val="yellow"/>
        </w:rPr>
        <w:t xml:space="preserve"> die Testresultate zusammenfassen.</w:t>
      </w:r>
      <w:r>
        <w:rPr>
          <w:highlight w:val="yellow"/>
        </w:rPr>
        <w:br w:type="page"/>
      </w:r>
    </w:p>
    <w:p w:rsidR="0098505F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17" w:name="_Toc413311408"/>
      <w:bookmarkStart w:id="18" w:name="_Toc440032409"/>
      <w:bookmarkStart w:id="19" w:name="_Toc479154246"/>
      <w:r>
        <w:lastRenderedPageBreak/>
        <w:t>Installationsanleitung</w:t>
      </w:r>
      <w:bookmarkEnd w:id="17"/>
      <w:bookmarkEnd w:id="18"/>
      <w:bookmarkEnd w:id="19"/>
    </w:p>
    <w:p w:rsidR="0098505F" w:rsidRDefault="0098505F" w:rsidP="0098505F">
      <w:r w:rsidRPr="008F736B">
        <w:rPr>
          <w:highlight w:val="yellow"/>
        </w:rPr>
        <w:t>Eine voll</w:t>
      </w:r>
      <w:r>
        <w:rPr>
          <w:highlight w:val="yellow"/>
        </w:rPr>
        <w:t xml:space="preserve">ständige Installationsanleitung ausgehend vom SQL </w:t>
      </w:r>
      <w:proofErr w:type="spellStart"/>
      <w:r>
        <w:rPr>
          <w:highlight w:val="yellow"/>
        </w:rPr>
        <w:t>Dump</w:t>
      </w:r>
      <w:proofErr w:type="spellEnd"/>
      <w:r>
        <w:rPr>
          <w:highlight w:val="yellow"/>
        </w:rPr>
        <w:t xml:space="preserve"> File und dem </w:t>
      </w:r>
      <w:proofErr w:type="spellStart"/>
      <w:r>
        <w:rPr>
          <w:highlight w:val="yellow"/>
        </w:rPr>
        <w:t>Runable</w:t>
      </w:r>
      <w:proofErr w:type="spellEnd"/>
      <w:r>
        <w:rPr>
          <w:highlight w:val="yellow"/>
        </w:rPr>
        <w:t xml:space="preserve"> JAR: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Muss noch etwas konfiguriert werden?</w:t>
      </w:r>
    </w:p>
    <w:p w:rsidR="0098505F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Etc.</w:t>
      </w:r>
    </w:p>
    <w:p w:rsidR="0098505F" w:rsidRDefault="0098505F" w:rsidP="0098505F">
      <w:pPr>
        <w:spacing w:after="200" w:line="276" w:lineRule="auto"/>
        <w:rPr>
          <w:highlight w:val="yellow"/>
        </w:rPr>
      </w:pPr>
      <w:r>
        <w:rPr>
          <w:highlight w:val="yellow"/>
        </w:rPr>
        <w:br w:type="page"/>
      </w:r>
    </w:p>
    <w:p w:rsidR="0098505F" w:rsidRPr="00452EC2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20" w:name="_Toc323036445"/>
      <w:bookmarkStart w:id="21" w:name="_Toc368920848"/>
      <w:bookmarkStart w:id="22" w:name="_Toc413311409"/>
      <w:bookmarkStart w:id="23" w:name="_Toc440032410"/>
      <w:bookmarkStart w:id="24" w:name="_Toc479154247"/>
      <w:r w:rsidRPr="00452EC2">
        <w:lastRenderedPageBreak/>
        <w:t>Benutzerhandbuch</w:t>
      </w:r>
      <w:bookmarkEnd w:id="20"/>
      <w:bookmarkEnd w:id="21"/>
      <w:bookmarkEnd w:id="22"/>
      <w:bookmarkEnd w:id="23"/>
      <w:bookmarkEnd w:id="24"/>
    </w:p>
    <w:p w:rsidR="0098505F" w:rsidRPr="008F736B" w:rsidRDefault="0098505F" w:rsidP="0098505F">
      <w:pPr>
        <w:rPr>
          <w:highlight w:val="yellow"/>
        </w:rPr>
      </w:pPr>
      <w:r w:rsidRPr="00452EC2">
        <w:rPr>
          <w:highlight w:val="yellow"/>
        </w:rPr>
        <w:t xml:space="preserve">An dieser Stelle kommt ein kleines Benutzerhandbuch. </w:t>
      </w:r>
      <w:r>
        <w:rPr>
          <w:highlight w:val="yellow"/>
        </w:rPr>
        <w:t>Es b</w:t>
      </w:r>
      <w:r w:rsidRPr="00452EC2">
        <w:rPr>
          <w:highlight w:val="yellow"/>
        </w:rPr>
        <w:t xml:space="preserve">eschreibt euer Produkt so, dass es </w:t>
      </w:r>
      <w:r w:rsidRPr="008F736B">
        <w:rPr>
          <w:highlight w:val="yellow"/>
        </w:rPr>
        <w:t>jedermann verwenden kann: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Steuerung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Menu-Führung</w:t>
      </w:r>
    </w:p>
    <w:p w:rsidR="0098505F" w:rsidRPr="008F736B" w:rsidRDefault="0098505F" w:rsidP="0098505F">
      <w:pPr>
        <w:pStyle w:val="Listenabsatz"/>
        <w:numPr>
          <w:ilvl w:val="0"/>
          <w:numId w:val="40"/>
        </w:numPr>
        <w:spacing w:after="0"/>
        <w:rPr>
          <w:highlight w:val="yellow"/>
        </w:rPr>
      </w:pPr>
      <w:r w:rsidRPr="008F736B">
        <w:rPr>
          <w:highlight w:val="yellow"/>
        </w:rPr>
        <w:t>Etc.</w:t>
      </w:r>
    </w:p>
    <w:p w:rsidR="0098505F" w:rsidRDefault="0098505F" w:rsidP="0098505F">
      <w:r>
        <w:br w:type="page"/>
      </w:r>
    </w:p>
    <w:p w:rsidR="0098505F" w:rsidRDefault="0098505F" w:rsidP="0098505F">
      <w:pPr>
        <w:pStyle w:val="berschrift1"/>
        <w:numPr>
          <w:ilvl w:val="0"/>
          <w:numId w:val="39"/>
        </w:numPr>
        <w:spacing w:line="276" w:lineRule="auto"/>
      </w:pPr>
      <w:bookmarkStart w:id="25" w:name="_Toc340676025"/>
      <w:bookmarkStart w:id="26" w:name="_Toc413311411"/>
      <w:bookmarkStart w:id="27" w:name="_Toc440032411"/>
      <w:bookmarkStart w:id="28" w:name="_Toc479154248"/>
      <w:r>
        <w:lastRenderedPageBreak/>
        <w:t>Fazit</w:t>
      </w:r>
      <w:bookmarkEnd w:id="25"/>
      <w:bookmarkEnd w:id="26"/>
      <w:bookmarkEnd w:id="27"/>
      <w:bookmarkEnd w:id="28"/>
    </w:p>
    <w:p w:rsidR="0098505F" w:rsidRPr="006F0DE4" w:rsidRDefault="0098505F" w:rsidP="0098505F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 xml:space="preserve">Was lief gut/schlecht? 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Wie seid ihr mit dem Endergebnis zufrieden?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 w:rsidRPr="006F0DE4">
        <w:rPr>
          <w:highlight w:val="yellow"/>
        </w:rPr>
        <w:t>Was habt ihr gelernt?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Wie verlief die Zusammenarbeit im Team?</w:t>
      </w:r>
    </w:p>
    <w:p w:rsidR="0098505F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Ist</w:t>
      </w:r>
      <w:r w:rsidRPr="006F0DE4">
        <w:rPr>
          <w:highlight w:val="yellow"/>
        </w:rPr>
        <w:t xml:space="preserve"> alles vorhanden oder was</w:t>
      </w:r>
      <w:r>
        <w:rPr>
          <w:highlight w:val="yellow"/>
        </w:rPr>
        <w:t xml:space="preserve"> fehlt</w:t>
      </w:r>
      <w:r w:rsidRPr="006F0DE4">
        <w:rPr>
          <w:highlight w:val="yellow"/>
        </w:rPr>
        <w:t xml:space="preserve"> noch?</w:t>
      </w:r>
    </w:p>
    <w:p w:rsidR="0098505F" w:rsidRPr="006F0DE4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Was würdet ihr das nächste Mal anders angehen?</w:t>
      </w:r>
    </w:p>
    <w:p w:rsidR="0098505F" w:rsidRPr="000437FA" w:rsidRDefault="0098505F" w:rsidP="0098505F">
      <w:pPr>
        <w:pStyle w:val="Listenabsatz"/>
        <w:numPr>
          <w:ilvl w:val="0"/>
          <w:numId w:val="42"/>
        </w:numPr>
        <w:spacing w:after="200" w:line="276" w:lineRule="auto"/>
        <w:rPr>
          <w:highlight w:val="yellow"/>
        </w:rPr>
      </w:pPr>
      <w:r>
        <w:rPr>
          <w:highlight w:val="yellow"/>
        </w:rPr>
        <w:t>Etc</w:t>
      </w:r>
      <w:r w:rsidRPr="006F0DE4">
        <w:rPr>
          <w:highlight w:val="yellow"/>
        </w:rPr>
        <w:t>.</w:t>
      </w:r>
    </w:p>
    <w:p w:rsidR="001F3872" w:rsidRPr="001F3872" w:rsidRDefault="001F3872" w:rsidP="001F3872">
      <w:pPr>
        <w:pStyle w:val="berschrift3"/>
        <w:numPr>
          <w:ilvl w:val="0"/>
          <w:numId w:val="0"/>
        </w:numPr>
      </w:pPr>
    </w:p>
    <w:sectPr w:rsidR="001F3872" w:rsidRPr="001F3872" w:rsidSect="008E13FB">
      <w:footerReference w:type="default" r:id="rId11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05F" w:rsidRDefault="0098505F" w:rsidP="004D3714">
      <w:r>
        <w:separator/>
      </w:r>
    </w:p>
  </w:endnote>
  <w:endnote w:type="continuationSeparator" w:id="0">
    <w:p w:rsidR="0098505F" w:rsidRDefault="0098505F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E980593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>Berufsbildungscenter |</w:t>
        </w:r>
        <w:r w:rsidR="0098505F">
          <w:rPr>
            <w:color w:val="565656"/>
            <w:sz w:val="16"/>
            <w:szCs w:val="16"/>
          </w:rPr>
          <w:t xml:space="preserve"> </w:t>
        </w:r>
        <w:r w:rsidR="0098505F" w:rsidRPr="0098505F">
          <w:rPr>
            <w:color w:val="565656"/>
            <w:sz w:val="16"/>
            <w:szCs w:val="16"/>
            <w:highlight w:val="yellow"/>
          </w:rPr>
          <w:t>Projektname</w:t>
        </w:r>
        <w:r w:rsidR="0098505F">
          <w:rPr>
            <w:color w:val="565656"/>
            <w:sz w:val="16"/>
            <w:szCs w:val="16"/>
          </w:rPr>
          <w:t xml:space="preserve"> Doku Teil 2</w: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D365A0">
              <w:rPr>
                <w:noProof/>
                <w:color w:val="565656"/>
                <w:sz w:val="16"/>
                <w:szCs w:val="16"/>
              </w:rPr>
              <w:t>6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05F" w:rsidRDefault="0098505F" w:rsidP="004D3714">
      <w:r>
        <w:separator/>
      </w:r>
    </w:p>
  </w:footnote>
  <w:footnote w:type="continuationSeparator" w:id="0">
    <w:p w:rsidR="0098505F" w:rsidRDefault="0098505F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162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24CE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A474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2B4E4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E3A3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0A13C03"/>
    <w:multiLevelType w:val="multilevel"/>
    <w:tmpl w:val="3EEEB7DC"/>
    <w:numStyleLink w:val="Bbc"/>
  </w:abstractNum>
  <w:abstractNum w:abstractNumId="11" w15:restartNumberingAfterBreak="0">
    <w:nsid w:val="02D316A0"/>
    <w:multiLevelType w:val="hybridMultilevel"/>
    <w:tmpl w:val="7BB8A1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1C4312"/>
    <w:multiLevelType w:val="multilevel"/>
    <w:tmpl w:val="3EEEB7DC"/>
    <w:numStyleLink w:val="Bbc"/>
  </w:abstractNum>
  <w:abstractNum w:abstractNumId="14" w15:restartNumberingAfterBreak="0">
    <w:nsid w:val="078114B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C716B13"/>
    <w:multiLevelType w:val="multilevel"/>
    <w:tmpl w:val="3EEEB7DC"/>
    <w:numStyleLink w:val="Bbc"/>
  </w:abstractNum>
  <w:abstractNum w:abstractNumId="16" w15:restartNumberingAfterBreak="0">
    <w:nsid w:val="0DE368C9"/>
    <w:multiLevelType w:val="multilevel"/>
    <w:tmpl w:val="3EEEB7DC"/>
    <w:numStyleLink w:val="Bbc"/>
  </w:abstractNum>
  <w:abstractNum w:abstractNumId="17" w15:restartNumberingAfterBreak="0">
    <w:nsid w:val="11534B12"/>
    <w:multiLevelType w:val="multilevel"/>
    <w:tmpl w:val="3EEEB7DC"/>
    <w:numStyleLink w:val="Bbc"/>
  </w:abstractNum>
  <w:abstractNum w:abstractNumId="18" w15:restartNumberingAfterBreak="0">
    <w:nsid w:val="13597CF4"/>
    <w:multiLevelType w:val="multilevel"/>
    <w:tmpl w:val="3EEEB7DC"/>
    <w:numStyleLink w:val="Bbc"/>
  </w:abstractNum>
  <w:abstractNum w:abstractNumId="19" w15:restartNumberingAfterBreak="0">
    <w:nsid w:val="16D81385"/>
    <w:multiLevelType w:val="multilevel"/>
    <w:tmpl w:val="3EEEB7DC"/>
    <w:numStyleLink w:val="Bbc"/>
  </w:abstractNum>
  <w:abstractNum w:abstractNumId="20" w15:restartNumberingAfterBreak="0">
    <w:nsid w:val="1D410E33"/>
    <w:multiLevelType w:val="multilevel"/>
    <w:tmpl w:val="3EEEB7DC"/>
    <w:numStyleLink w:val="Bbc"/>
  </w:abstractNum>
  <w:abstractNum w:abstractNumId="21" w15:restartNumberingAfterBreak="0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23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AAD62EE"/>
    <w:multiLevelType w:val="multilevel"/>
    <w:tmpl w:val="3EEEB7DC"/>
    <w:numStyleLink w:val="Bbc"/>
  </w:abstractNum>
  <w:abstractNum w:abstractNumId="25" w15:restartNumberingAfterBreak="0">
    <w:nsid w:val="2B661147"/>
    <w:multiLevelType w:val="hybridMultilevel"/>
    <w:tmpl w:val="1C927EC4"/>
    <w:lvl w:ilvl="0" w:tplc="E7F4FE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BA20C5"/>
    <w:multiLevelType w:val="multilevel"/>
    <w:tmpl w:val="3EEEB7DC"/>
    <w:numStyleLink w:val="Bbc"/>
  </w:abstractNum>
  <w:abstractNum w:abstractNumId="27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35801DF"/>
    <w:multiLevelType w:val="multilevel"/>
    <w:tmpl w:val="3EEEB7DC"/>
    <w:numStyleLink w:val="Bbc"/>
  </w:abstractNum>
  <w:abstractNum w:abstractNumId="30" w15:restartNumberingAfterBreak="0">
    <w:nsid w:val="33EB6B21"/>
    <w:multiLevelType w:val="hybridMultilevel"/>
    <w:tmpl w:val="3D9024C0"/>
    <w:lvl w:ilvl="0" w:tplc="45762F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CE3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98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5CD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87D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68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C28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C6B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61F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2A77E8"/>
    <w:multiLevelType w:val="multilevel"/>
    <w:tmpl w:val="3EEEB7DC"/>
    <w:numStyleLink w:val="Bbc"/>
  </w:abstractNum>
  <w:abstractNum w:abstractNumId="32" w15:restartNumberingAfterBreak="0">
    <w:nsid w:val="3F3D3FF0"/>
    <w:multiLevelType w:val="multilevel"/>
    <w:tmpl w:val="3EEEB7DC"/>
    <w:numStyleLink w:val="Bbc"/>
  </w:abstractNum>
  <w:abstractNum w:abstractNumId="33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45D65EA8"/>
    <w:multiLevelType w:val="hybridMultilevel"/>
    <w:tmpl w:val="1EB21114"/>
    <w:lvl w:ilvl="0" w:tplc="6EA404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CEA02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40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20E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A5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2C10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1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6C2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74D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246FBE"/>
    <w:multiLevelType w:val="multilevel"/>
    <w:tmpl w:val="3EEEB7DC"/>
    <w:numStyleLink w:val="Bbc"/>
  </w:abstractNum>
  <w:abstractNum w:abstractNumId="36" w15:restartNumberingAfterBreak="0">
    <w:nsid w:val="499A5287"/>
    <w:multiLevelType w:val="multilevel"/>
    <w:tmpl w:val="3EEEB7DC"/>
    <w:numStyleLink w:val="Bbc"/>
  </w:abstractNum>
  <w:abstractNum w:abstractNumId="37" w15:restartNumberingAfterBreak="0">
    <w:nsid w:val="4FFA7FB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5668188A"/>
    <w:multiLevelType w:val="multilevel"/>
    <w:tmpl w:val="3EEEB7DC"/>
    <w:numStyleLink w:val="Bbc"/>
  </w:abstractNum>
  <w:abstractNum w:abstractNumId="39" w15:restartNumberingAfterBreak="0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013581"/>
    <w:multiLevelType w:val="multilevel"/>
    <w:tmpl w:val="3EEEB7DC"/>
    <w:numStyleLink w:val="Bbc"/>
  </w:abstractNum>
  <w:abstractNum w:abstractNumId="41" w15:restartNumberingAfterBreak="0">
    <w:nsid w:val="79656019"/>
    <w:multiLevelType w:val="multilevel"/>
    <w:tmpl w:val="3EEEB7DC"/>
    <w:numStyleLink w:val="Bbc"/>
  </w:abstractNum>
  <w:num w:numId="1">
    <w:abstractNumId w:val="28"/>
  </w:num>
  <w:num w:numId="2">
    <w:abstractNumId w:val="4"/>
  </w:num>
  <w:num w:numId="3">
    <w:abstractNumId w:val="5"/>
  </w:num>
  <w:num w:numId="4">
    <w:abstractNumId w:val="33"/>
  </w:num>
  <w:num w:numId="5">
    <w:abstractNumId w:val="9"/>
  </w:num>
  <w:num w:numId="6">
    <w:abstractNumId w:val="7"/>
  </w:num>
  <w:num w:numId="7">
    <w:abstractNumId w:val="6"/>
  </w:num>
  <w:num w:numId="8">
    <w:abstractNumId w:val="23"/>
  </w:num>
  <w:num w:numId="9">
    <w:abstractNumId w:val="27"/>
  </w:num>
  <w:num w:numId="10">
    <w:abstractNumId w:val="19"/>
  </w:num>
  <w:num w:numId="11">
    <w:abstractNumId w:val="15"/>
    <w:lvlOverride w:ilvl="0">
      <w:lvl w:ilvl="0">
        <w:start w:val="1"/>
        <w:numFmt w:val="bullet"/>
        <w:lvlText w:val=""/>
        <w:lvlJc w:val="left"/>
        <w:pPr>
          <w:ind w:left="360" w:hanging="360"/>
        </w:pPr>
        <w:rPr>
          <w:rFonts w:ascii="Webdings" w:hAnsi="Webdings" w:hint="default"/>
          <w:sz w:val="16"/>
        </w:rPr>
      </w:lvl>
    </w:lvlOverride>
  </w:num>
  <w:num w:numId="12">
    <w:abstractNumId w:val="35"/>
  </w:num>
  <w:num w:numId="13">
    <w:abstractNumId w:val="13"/>
  </w:num>
  <w:num w:numId="14">
    <w:abstractNumId w:val="30"/>
  </w:num>
  <w:num w:numId="15">
    <w:abstractNumId w:val="17"/>
  </w:num>
  <w:num w:numId="16">
    <w:abstractNumId w:val="11"/>
  </w:num>
  <w:num w:numId="17">
    <w:abstractNumId w:val="32"/>
  </w:num>
  <w:num w:numId="18">
    <w:abstractNumId w:val="38"/>
  </w:num>
  <w:num w:numId="19">
    <w:abstractNumId w:val="34"/>
  </w:num>
  <w:num w:numId="20">
    <w:abstractNumId w:val="16"/>
  </w:num>
  <w:num w:numId="21">
    <w:abstractNumId w:val="31"/>
  </w:num>
  <w:num w:numId="22">
    <w:abstractNumId w:val="37"/>
  </w:num>
  <w:num w:numId="23">
    <w:abstractNumId w:val="14"/>
  </w:num>
  <w:num w:numId="24">
    <w:abstractNumId w:val="36"/>
  </w:num>
  <w:num w:numId="25">
    <w:abstractNumId w:val="10"/>
  </w:num>
  <w:num w:numId="26">
    <w:abstractNumId w:val="18"/>
  </w:num>
  <w:num w:numId="27">
    <w:abstractNumId w:val="29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6"/>
  </w:num>
  <w:num w:numId="34">
    <w:abstractNumId w:val="20"/>
  </w:num>
  <w:num w:numId="35">
    <w:abstractNumId w:val="40"/>
  </w:num>
  <w:num w:numId="36">
    <w:abstractNumId w:val="41"/>
  </w:num>
  <w:num w:numId="37">
    <w:abstractNumId w:val="24"/>
  </w:num>
  <w:num w:numId="38">
    <w:abstractNumId w:val="22"/>
  </w:num>
  <w:num w:numId="39">
    <w:abstractNumId w:val="21"/>
  </w:num>
  <w:num w:numId="40">
    <w:abstractNumId w:val="39"/>
  </w:num>
  <w:num w:numId="41">
    <w:abstractNumId w:val="12"/>
  </w:num>
  <w:num w:numId="42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05F"/>
    <w:rsid w:val="000006F6"/>
    <w:rsid w:val="00000FB8"/>
    <w:rsid w:val="0004356C"/>
    <w:rsid w:val="000A21FE"/>
    <w:rsid w:val="000A35CA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85485"/>
    <w:rsid w:val="002923A6"/>
    <w:rsid w:val="002A1C01"/>
    <w:rsid w:val="002B1DA1"/>
    <w:rsid w:val="002B3693"/>
    <w:rsid w:val="002C5342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F431E"/>
    <w:rsid w:val="00434474"/>
    <w:rsid w:val="00434DC3"/>
    <w:rsid w:val="00436C7D"/>
    <w:rsid w:val="00461944"/>
    <w:rsid w:val="00461BAD"/>
    <w:rsid w:val="00463498"/>
    <w:rsid w:val="00473ACE"/>
    <w:rsid w:val="004A2286"/>
    <w:rsid w:val="004B19DC"/>
    <w:rsid w:val="004B7E5B"/>
    <w:rsid w:val="004C729A"/>
    <w:rsid w:val="004D3714"/>
    <w:rsid w:val="004E1EBF"/>
    <w:rsid w:val="00504E91"/>
    <w:rsid w:val="00505C1C"/>
    <w:rsid w:val="00512478"/>
    <w:rsid w:val="00516109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E0C13"/>
    <w:rsid w:val="005E11AE"/>
    <w:rsid w:val="005E4E6A"/>
    <w:rsid w:val="005F4B62"/>
    <w:rsid w:val="00612163"/>
    <w:rsid w:val="0063032C"/>
    <w:rsid w:val="00643748"/>
    <w:rsid w:val="00652F51"/>
    <w:rsid w:val="006576DA"/>
    <w:rsid w:val="0066149D"/>
    <w:rsid w:val="00691744"/>
    <w:rsid w:val="00692A64"/>
    <w:rsid w:val="0069317F"/>
    <w:rsid w:val="006A07E7"/>
    <w:rsid w:val="006A7C20"/>
    <w:rsid w:val="006D780A"/>
    <w:rsid w:val="006E28A1"/>
    <w:rsid w:val="006F5B7B"/>
    <w:rsid w:val="00703148"/>
    <w:rsid w:val="00712616"/>
    <w:rsid w:val="00713E1E"/>
    <w:rsid w:val="00716B76"/>
    <w:rsid w:val="007430AF"/>
    <w:rsid w:val="00751CF7"/>
    <w:rsid w:val="00765182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573F0"/>
    <w:rsid w:val="008653D1"/>
    <w:rsid w:val="00871FFF"/>
    <w:rsid w:val="0088270E"/>
    <w:rsid w:val="00886B30"/>
    <w:rsid w:val="00894897"/>
    <w:rsid w:val="00895114"/>
    <w:rsid w:val="008A1177"/>
    <w:rsid w:val="008A40B5"/>
    <w:rsid w:val="008A5802"/>
    <w:rsid w:val="008B12BF"/>
    <w:rsid w:val="008B146E"/>
    <w:rsid w:val="008B4BBC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4E39"/>
    <w:rsid w:val="00951BBB"/>
    <w:rsid w:val="0095208F"/>
    <w:rsid w:val="009547F0"/>
    <w:rsid w:val="00957969"/>
    <w:rsid w:val="00963DB7"/>
    <w:rsid w:val="0097197F"/>
    <w:rsid w:val="00972362"/>
    <w:rsid w:val="00980458"/>
    <w:rsid w:val="0098505F"/>
    <w:rsid w:val="009A513F"/>
    <w:rsid w:val="009B38C5"/>
    <w:rsid w:val="009C40A7"/>
    <w:rsid w:val="009D2934"/>
    <w:rsid w:val="009D335F"/>
    <w:rsid w:val="009F470D"/>
    <w:rsid w:val="009F65CC"/>
    <w:rsid w:val="009F6844"/>
    <w:rsid w:val="00A03541"/>
    <w:rsid w:val="00A1152A"/>
    <w:rsid w:val="00A23DEC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A2B1D"/>
    <w:rsid w:val="00BB1C9E"/>
    <w:rsid w:val="00BB20CE"/>
    <w:rsid w:val="00BC0D6E"/>
    <w:rsid w:val="00BC0F45"/>
    <w:rsid w:val="00BC548E"/>
    <w:rsid w:val="00BE28B5"/>
    <w:rsid w:val="00BE33EE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12173"/>
    <w:rsid w:val="00D244B2"/>
    <w:rsid w:val="00D2459F"/>
    <w:rsid w:val="00D365A0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A75ED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5D263606-4227-429B-AA3E-6D87ABF5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2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573F0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3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3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qFormat/>
    <w:locked/>
    <w:rsid w:val="008573F0"/>
    <w:pPr>
      <w:numPr>
        <w:numId w:val="8"/>
      </w:numPr>
      <w:ind w:left="357" w:hanging="357"/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385170"/>
    <w:rPr>
      <w:sz w:val="24"/>
    </w:rPr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numbering" w:customStyle="1" w:styleId="Bbcnumerisch">
    <w:name w:val="Bbc numerisch"/>
    <w:uiPriority w:val="99"/>
    <w:rsid w:val="0098505F"/>
    <w:pPr>
      <w:numPr>
        <w:numId w:val="3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bbcnet.ch\data$\Berufsbildung$\Vorlagen\Dokumentation-Vorlage.dotx" TargetMode="Externa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3AAF2-2E72-4775-9370-600B5841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Dokumentation-Vorlage.dotx</Template>
  <TotalTime>0</TotalTime>
  <Pages>7</Pages>
  <Words>408</Words>
  <Characters>2571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Rohr Marco</cp:lastModifiedBy>
  <cp:revision>3</cp:revision>
  <dcterms:created xsi:type="dcterms:W3CDTF">2017-01-05T14:51:00Z</dcterms:created>
  <dcterms:modified xsi:type="dcterms:W3CDTF">2017-04-05T09:15:00Z</dcterms:modified>
</cp:coreProperties>
</file>